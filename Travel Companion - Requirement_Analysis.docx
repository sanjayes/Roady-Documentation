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4D9D" w14:textId="1B33BEB6" w:rsidR="00EF36A5" w:rsidRPr="00AB4981" w:rsidRDefault="007164DC" w:rsidP="00AB4981">
      <w:pPr>
        <w:pStyle w:val="Title"/>
      </w:pPr>
      <w:r>
        <w:t xml:space="preserve">ROADY – </w:t>
      </w:r>
      <w:r w:rsidRPr="007164DC">
        <w:rPr>
          <w:rFonts w:ascii="Corbel Light" w:hAnsi="Corbel Light"/>
          <w:sz w:val="44"/>
        </w:rPr>
        <w:t>Travel Companion</w:t>
      </w:r>
    </w:p>
    <w:p w14:paraId="52DA0D1C" w14:textId="65CD0216" w:rsidR="00EF36A5" w:rsidRPr="00AB4981" w:rsidRDefault="00EF36A5" w:rsidP="00AB4981">
      <w:pPr>
        <w:pStyle w:val="Details"/>
      </w:pPr>
      <w:r w:rsidRPr="00AB4981">
        <w:rPr>
          <w:b/>
        </w:rPr>
        <w:t>Date</w:t>
      </w:r>
      <w:r w:rsidRPr="00AB4981">
        <w:t xml:space="preserve">: </w:t>
      </w:r>
      <w:r w:rsidR="00C9525A">
        <w:t>6</w:t>
      </w:r>
      <w:r w:rsidR="00C9525A">
        <w:rPr>
          <w:vertAlign w:val="superscript"/>
        </w:rPr>
        <w:t>th</w:t>
      </w:r>
      <w:bookmarkStart w:id="0" w:name="_GoBack"/>
      <w:bookmarkEnd w:id="0"/>
      <w:r w:rsidR="007164DC">
        <w:t xml:space="preserve"> February 2019</w:t>
      </w:r>
    </w:p>
    <w:p w14:paraId="35B1004B" w14:textId="2E51656B" w:rsidR="00EF36A5" w:rsidRDefault="00754ABC" w:rsidP="00AB4981">
      <w:pPr>
        <w:pStyle w:val="Details"/>
      </w:pPr>
      <w:r>
        <w:rPr>
          <w:b/>
        </w:rPr>
        <w:t>Guide</w:t>
      </w:r>
      <w:r w:rsidR="00EF36A5" w:rsidRPr="00AB4981">
        <w:t xml:space="preserve">: </w:t>
      </w:r>
      <w:r w:rsidR="007164DC">
        <w:t xml:space="preserve">Ms. </w:t>
      </w:r>
      <w:proofErr w:type="spellStart"/>
      <w:r w:rsidR="007164DC">
        <w:t>Dilu</w:t>
      </w:r>
      <w:proofErr w:type="spellEnd"/>
      <w:r w:rsidR="00F2258C">
        <w:t xml:space="preserve"> </w:t>
      </w:r>
      <w:proofErr w:type="spellStart"/>
      <w:r w:rsidR="00F2258C">
        <w:t>Mariya</w:t>
      </w:r>
      <w:proofErr w:type="spellEnd"/>
      <w:r w:rsidR="00F2258C">
        <w:t xml:space="preserve"> Joseph</w:t>
      </w:r>
    </w:p>
    <w:p w14:paraId="10C3D4FD" w14:textId="43CEB491" w:rsidR="00A57CE9" w:rsidRDefault="00A57CE9" w:rsidP="00AB4981">
      <w:pPr>
        <w:pStyle w:val="Details"/>
      </w:pPr>
    </w:p>
    <w:p w14:paraId="6BF20387" w14:textId="3E7E3E9D" w:rsidR="00A57CE9" w:rsidRDefault="00A57CE9" w:rsidP="00AB4981">
      <w:pPr>
        <w:pStyle w:val="Details"/>
      </w:pPr>
    </w:p>
    <w:p w14:paraId="6256134E" w14:textId="3FBBB5FC" w:rsidR="00A57CE9" w:rsidRPr="007164DC" w:rsidRDefault="00A57CE9" w:rsidP="00A57CE9">
      <w:pPr>
        <w:pStyle w:val="Details"/>
        <w:numPr>
          <w:ilvl w:val="0"/>
          <w:numId w:val="4"/>
        </w:numPr>
      </w:pPr>
      <w:r>
        <w:t>Project Overview?</w:t>
      </w:r>
    </w:p>
    <w:p w14:paraId="07F2C78E" w14:textId="77023D93" w:rsidR="00A57CE9" w:rsidRPr="00A57CE9" w:rsidRDefault="007164DC" w:rsidP="007164DC">
      <w:pPr>
        <w:pStyle w:val="Details"/>
        <w:ind w:left="720" w:firstLine="720"/>
        <w:rPr>
          <w:i/>
        </w:rPr>
      </w:pPr>
      <w:r>
        <w:rPr>
          <w:i/>
        </w:rPr>
        <w:t>Community Based system for long travelers to search any users who can do the needful at any situation. Find out nearby workshops and service centers for vehicles during times.</w:t>
      </w: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75D871A2" w14:textId="4E01E0CE" w:rsidR="00754ABC" w:rsidRPr="002569B5" w:rsidRDefault="007164DC" w:rsidP="007164DC">
      <w:pPr>
        <w:pStyle w:val="Details"/>
        <w:ind w:left="720" w:firstLine="720"/>
        <w:rPr>
          <w:i/>
        </w:rPr>
      </w:pPr>
      <w:r>
        <w:rPr>
          <w:i/>
        </w:rPr>
        <w:t>Long distance travelers who don’t have any prior knowledge about</w:t>
      </w:r>
      <w:r w:rsidR="00E17943">
        <w:rPr>
          <w:i/>
        </w:rPr>
        <w:t xml:space="preserve"> those</w:t>
      </w:r>
      <w:r>
        <w:rPr>
          <w:i/>
        </w:rPr>
        <w:t xml:space="preserve"> places</w:t>
      </w:r>
      <w:r w:rsidR="000E6CA7">
        <w:rPr>
          <w:i/>
        </w:rPr>
        <w:t>.</w:t>
      </w:r>
      <w:r>
        <w:rPr>
          <w:i/>
        </w:rPr>
        <w:t xml:space="preserve"> </w:t>
      </w:r>
      <w:r w:rsidR="000E6CA7">
        <w:rPr>
          <w:i/>
        </w:rPr>
        <w:t>D</w:t>
      </w:r>
      <w:r>
        <w:rPr>
          <w:i/>
        </w:rPr>
        <w:t>uring any breakdown</w:t>
      </w:r>
      <w:r w:rsidR="00123983">
        <w:rPr>
          <w:i/>
        </w:rPr>
        <w:t xml:space="preserve"> </w:t>
      </w:r>
      <w:r w:rsidR="00F3773E">
        <w:rPr>
          <w:i/>
        </w:rPr>
        <w:t>user can request help from nearby users for assistance</w:t>
      </w:r>
      <w:r w:rsidR="00E17943">
        <w:rPr>
          <w:i/>
        </w:rPr>
        <w:t xml:space="preserve"> or Service Centers</w:t>
      </w:r>
      <w:r>
        <w:rPr>
          <w:i/>
        </w:rPr>
        <w:t>. Taxi drivers, Tourists</w:t>
      </w:r>
      <w:r w:rsidR="00A819A1">
        <w:rPr>
          <w:i/>
        </w:rPr>
        <w:t xml:space="preserve"> can use this application efficiently.</w:t>
      </w:r>
      <w:r>
        <w:rPr>
          <w:i/>
        </w:rPr>
        <w:t xml:space="preserve"> </w:t>
      </w: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22056C58" w14:textId="54754B52" w:rsidR="00754ABC" w:rsidRDefault="00996BE0" w:rsidP="00996BE0">
      <w:pPr>
        <w:pStyle w:val="Details"/>
        <w:numPr>
          <w:ilvl w:val="0"/>
          <w:numId w:val="6"/>
        </w:numPr>
      </w:pPr>
      <w:r>
        <w:t>Users</w:t>
      </w:r>
    </w:p>
    <w:p w14:paraId="32D77CB4" w14:textId="7CDB8F96" w:rsidR="00996BE0" w:rsidRDefault="00996BE0" w:rsidP="00996BE0">
      <w:pPr>
        <w:pStyle w:val="Details"/>
        <w:numPr>
          <w:ilvl w:val="0"/>
          <w:numId w:val="6"/>
        </w:numPr>
      </w:pPr>
      <w:r>
        <w:t>Admin</w:t>
      </w:r>
    </w:p>
    <w:p w14:paraId="0E206EE6" w14:textId="209ADE82" w:rsidR="00996BE0" w:rsidRPr="00A819A1" w:rsidRDefault="00996BE0" w:rsidP="00996BE0">
      <w:pPr>
        <w:pStyle w:val="Details"/>
        <w:numPr>
          <w:ilvl w:val="0"/>
          <w:numId w:val="6"/>
        </w:numPr>
      </w:pPr>
      <w:r>
        <w:t>Authorized Service Provider</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3B50A92F" w14:textId="2C7DA7B0" w:rsidR="00754ABC" w:rsidRDefault="00996BE0" w:rsidP="00996BE0">
      <w:pPr>
        <w:pStyle w:val="Details"/>
        <w:numPr>
          <w:ilvl w:val="0"/>
          <w:numId w:val="7"/>
        </w:numPr>
        <w:rPr>
          <w:i/>
        </w:rPr>
      </w:pPr>
      <w:r>
        <w:rPr>
          <w:i/>
        </w:rPr>
        <w:t>Request help</w:t>
      </w:r>
    </w:p>
    <w:p w14:paraId="6B96CEE5" w14:textId="365F0001" w:rsidR="00996BE0" w:rsidRDefault="00996BE0" w:rsidP="00996BE0">
      <w:pPr>
        <w:pStyle w:val="Details"/>
        <w:numPr>
          <w:ilvl w:val="0"/>
          <w:numId w:val="7"/>
        </w:numPr>
        <w:rPr>
          <w:i/>
        </w:rPr>
      </w:pPr>
      <w:r>
        <w:rPr>
          <w:i/>
        </w:rPr>
        <w:t>Online Service Booking</w:t>
      </w:r>
    </w:p>
    <w:p w14:paraId="71CAFBE6" w14:textId="2819245B" w:rsidR="00996BE0" w:rsidRDefault="00996BE0" w:rsidP="00CE22CD">
      <w:pPr>
        <w:pStyle w:val="Details"/>
        <w:numPr>
          <w:ilvl w:val="0"/>
          <w:numId w:val="7"/>
        </w:numPr>
        <w:rPr>
          <w:i/>
        </w:rPr>
      </w:pPr>
      <w:r>
        <w:rPr>
          <w:i/>
        </w:rPr>
        <w:t>Loan Installment</w:t>
      </w:r>
    </w:p>
    <w:p w14:paraId="67946FC7" w14:textId="3D9BE234" w:rsidR="00F2258C" w:rsidRDefault="00F2258C" w:rsidP="00CE22CD">
      <w:pPr>
        <w:pStyle w:val="Details"/>
        <w:numPr>
          <w:ilvl w:val="0"/>
          <w:numId w:val="7"/>
        </w:numPr>
        <w:rPr>
          <w:i/>
        </w:rPr>
      </w:pPr>
      <w:r>
        <w:rPr>
          <w:i/>
        </w:rPr>
        <w:t>Managing Journey</w:t>
      </w:r>
    </w:p>
    <w:p w14:paraId="2041CC25" w14:textId="659AB165" w:rsidR="00F2258C" w:rsidRPr="00CE22CD" w:rsidRDefault="00F2258C" w:rsidP="00CE22CD">
      <w:pPr>
        <w:pStyle w:val="Details"/>
        <w:numPr>
          <w:ilvl w:val="0"/>
          <w:numId w:val="7"/>
        </w:numPr>
        <w:rPr>
          <w:i/>
        </w:rPr>
      </w:pPr>
      <w:r>
        <w:rPr>
          <w:i/>
        </w:rPr>
        <w:t>Expense Tracker</w:t>
      </w:r>
    </w:p>
    <w:p w14:paraId="583B1EA8" w14:textId="77777777" w:rsidR="00754ABC" w:rsidRDefault="00754ABC" w:rsidP="00754ABC">
      <w:pPr>
        <w:pStyle w:val="Details"/>
        <w:ind w:left="720"/>
      </w:pPr>
    </w:p>
    <w:p w14:paraId="2DAE6974" w14:textId="11190B77" w:rsidR="00754ABC" w:rsidRDefault="002F36F0" w:rsidP="00CE22CD">
      <w:pPr>
        <w:pStyle w:val="Details"/>
        <w:numPr>
          <w:ilvl w:val="0"/>
          <w:numId w:val="4"/>
        </w:numPr>
      </w:pPr>
      <w:r>
        <w:t>Identify the users in your project?</w:t>
      </w:r>
    </w:p>
    <w:p w14:paraId="08D9980B" w14:textId="3089960B" w:rsidR="00CE22CD" w:rsidRDefault="00CE22CD" w:rsidP="00CE22CD">
      <w:pPr>
        <w:pStyle w:val="Details"/>
        <w:numPr>
          <w:ilvl w:val="0"/>
          <w:numId w:val="8"/>
        </w:numPr>
        <w:rPr>
          <w:i/>
        </w:rPr>
      </w:pPr>
      <w:r w:rsidRPr="00CE22CD">
        <w:rPr>
          <w:i/>
        </w:rPr>
        <w:t xml:space="preserve">Guest </w:t>
      </w:r>
      <w:r>
        <w:rPr>
          <w:i/>
        </w:rPr>
        <w:t>U</w:t>
      </w:r>
      <w:r w:rsidRPr="00CE22CD">
        <w:rPr>
          <w:i/>
        </w:rPr>
        <w:t>ser</w:t>
      </w:r>
      <w:r>
        <w:rPr>
          <w:i/>
        </w:rPr>
        <w:t>s</w:t>
      </w:r>
    </w:p>
    <w:p w14:paraId="5F5E982B" w14:textId="7C964152" w:rsidR="00CE22CD" w:rsidRDefault="00CE22CD" w:rsidP="00CE22CD">
      <w:pPr>
        <w:pStyle w:val="Details"/>
        <w:numPr>
          <w:ilvl w:val="0"/>
          <w:numId w:val="8"/>
        </w:numPr>
        <w:rPr>
          <w:i/>
        </w:rPr>
      </w:pPr>
      <w:r>
        <w:rPr>
          <w:i/>
        </w:rPr>
        <w:t>Registered Users</w:t>
      </w:r>
    </w:p>
    <w:p w14:paraId="2B54D802" w14:textId="34ED056A" w:rsidR="00CE22CD" w:rsidRDefault="00CE22CD" w:rsidP="00CE22CD">
      <w:pPr>
        <w:pStyle w:val="Details"/>
        <w:numPr>
          <w:ilvl w:val="0"/>
          <w:numId w:val="8"/>
        </w:numPr>
        <w:rPr>
          <w:i/>
        </w:rPr>
      </w:pPr>
      <w:r>
        <w:rPr>
          <w:i/>
        </w:rPr>
        <w:t>Admin</w:t>
      </w:r>
    </w:p>
    <w:p w14:paraId="03F57599" w14:textId="2E29F2A8" w:rsidR="00CE22CD" w:rsidRPr="00CE22CD" w:rsidRDefault="00CE22CD" w:rsidP="00CE22CD">
      <w:pPr>
        <w:pStyle w:val="Details"/>
        <w:numPr>
          <w:ilvl w:val="0"/>
          <w:numId w:val="8"/>
        </w:numPr>
        <w:rPr>
          <w:i/>
        </w:rPr>
      </w:pPr>
      <w:r>
        <w:rPr>
          <w:i/>
        </w:rPr>
        <w:t>Service Providers</w:t>
      </w:r>
    </w:p>
    <w:p w14:paraId="12C88FB8" w14:textId="77777777" w:rsidR="00754ABC" w:rsidRDefault="00754ABC" w:rsidP="00754ABC">
      <w:pPr>
        <w:pStyle w:val="Details"/>
        <w:ind w:left="720"/>
      </w:pPr>
    </w:p>
    <w:p w14:paraId="7A854926" w14:textId="13724FA6" w:rsidR="00754ABC" w:rsidRDefault="002F36F0" w:rsidP="00CE22CD">
      <w:pPr>
        <w:pStyle w:val="Details"/>
        <w:numPr>
          <w:ilvl w:val="0"/>
          <w:numId w:val="4"/>
        </w:numPr>
      </w:pPr>
      <w:r>
        <w:lastRenderedPageBreak/>
        <w:t>Who owns the system?</w:t>
      </w:r>
    </w:p>
    <w:p w14:paraId="23665FA9" w14:textId="42E8F64B" w:rsidR="00CE22CD" w:rsidRPr="00CE22CD" w:rsidRDefault="00CE22CD" w:rsidP="00CE22CD">
      <w:pPr>
        <w:pStyle w:val="Details"/>
        <w:numPr>
          <w:ilvl w:val="0"/>
          <w:numId w:val="9"/>
        </w:numPr>
      </w:pPr>
      <w:r>
        <w:t>System Administrator</w:t>
      </w:r>
    </w:p>
    <w:p w14:paraId="15C6230B" w14:textId="77777777" w:rsidR="00754ABC" w:rsidRDefault="00754ABC" w:rsidP="00754ABC">
      <w:pPr>
        <w:pStyle w:val="Details"/>
        <w:ind w:left="720"/>
      </w:pPr>
    </w:p>
    <w:p w14:paraId="51DF2E4D" w14:textId="6588E0F8" w:rsidR="00754ABC" w:rsidRDefault="002F36F0" w:rsidP="00CE22CD">
      <w:pPr>
        <w:pStyle w:val="Details"/>
        <w:numPr>
          <w:ilvl w:val="0"/>
          <w:numId w:val="4"/>
        </w:numPr>
      </w:pPr>
      <w:r>
        <w:t>System is related to which firm/industry/organization</w:t>
      </w:r>
      <w:r w:rsidR="00CE22CD">
        <w:t>?</w:t>
      </w:r>
    </w:p>
    <w:p w14:paraId="74354C57" w14:textId="501697BF" w:rsidR="00754ABC" w:rsidRDefault="00BF317F" w:rsidP="00B359D0">
      <w:pPr>
        <w:pStyle w:val="Details"/>
        <w:ind w:left="720" w:firstLine="720"/>
        <w:rPr>
          <w:i/>
        </w:rPr>
      </w:pPr>
      <w:r>
        <w:rPr>
          <w:i/>
        </w:rPr>
        <w:t xml:space="preserve">This system </w:t>
      </w:r>
      <w:r w:rsidR="00036B46">
        <w:rPr>
          <w:i/>
        </w:rPr>
        <w:t>is proposed for travelers</w:t>
      </w:r>
      <w:r w:rsidR="00AC083D">
        <w:rPr>
          <w:i/>
        </w:rPr>
        <w:t xml:space="preserve"> or tourists</w:t>
      </w:r>
      <w:r w:rsidR="00036B46">
        <w:rPr>
          <w:i/>
        </w:rPr>
        <w:t>.</w:t>
      </w:r>
    </w:p>
    <w:p w14:paraId="25F51E9E" w14:textId="4CDD5036" w:rsidR="00754ABC" w:rsidRDefault="00754ABC" w:rsidP="00036B46">
      <w:pPr>
        <w:pStyle w:val="Details"/>
      </w:pPr>
    </w:p>
    <w:p w14:paraId="615B0A5F" w14:textId="77777777" w:rsidR="00AE6A4C" w:rsidRDefault="00AE6A4C" w:rsidP="00754ABC">
      <w:pPr>
        <w:pStyle w:val="Details"/>
        <w:ind w:left="720"/>
      </w:pPr>
    </w:p>
    <w:p w14:paraId="688BDC5F" w14:textId="3D779B0C" w:rsidR="00754ABC" w:rsidRDefault="00754ABC" w:rsidP="00036B46">
      <w:pPr>
        <w:pStyle w:val="Details"/>
        <w:numPr>
          <w:ilvl w:val="0"/>
          <w:numId w:val="4"/>
        </w:numPr>
      </w:pPr>
      <w:r>
        <w:t>Questionnaire to</w:t>
      </w:r>
      <w:r w:rsidR="00E6492A">
        <w:t xml:space="preserve"> collect details about </w:t>
      </w:r>
      <w:r w:rsidR="00F06B9C">
        <w:t>the project</w:t>
      </w:r>
      <w:r>
        <w:t>?</w:t>
      </w:r>
    </w:p>
    <w:p w14:paraId="362CB1F2" w14:textId="5C10070C" w:rsidR="00036B46" w:rsidRDefault="00036B46" w:rsidP="00036B46">
      <w:pPr>
        <w:pStyle w:val="Details"/>
        <w:ind w:left="1440"/>
      </w:pPr>
    </w:p>
    <w:p w14:paraId="6DEB4BA5" w14:textId="387707C4" w:rsidR="00036B46" w:rsidRDefault="00AC083D" w:rsidP="00036B46">
      <w:pPr>
        <w:pStyle w:val="Details"/>
        <w:numPr>
          <w:ilvl w:val="0"/>
          <w:numId w:val="11"/>
        </w:numPr>
      </w:pPr>
      <w:r>
        <w:t>What is your mission and vision?</w:t>
      </w:r>
    </w:p>
    <w:p w14:paraId="0AE9B8D2" w14:textId="450F11BF" w:rsidR="00AC083D" w:rsidRDefault="00AC083D" w:rsidP="00AC083D">
      <w:pPr>
        <w:pStyle w:val="Details"/>
        <w:ind w:left="2160"/>
        <w:rPr>
          <w:i/>
        </w:rPr>
      </w:pPr>
      <w:r>
        <w:rPr>
          <w:i/>
        </w:rPr>
        <w:t>Our mission is to find assistance when you are stuck at any location where you don’t know anyone and want to seek help. There can be travelers, tourists, riders who travels unknown locations and sometimes it’s not easy to find a solution alone</w:t>
      </w:r>
      <w:r w:rsidR="0054718E">
        <w:rPr>
          <w:i/>
        </w:rPr>
        <w:t xml:space="preserve">, this application will find out </w:t>
      </w:r>
      <w:r w:rsidR="00C41CBA">
        <w:rPr>
          <w:i/>
        </w:rPr>
        <w:t>Service center, Workshops and we can request nearest other users who can provide assistance</w:t>
      </w:r>
      <w:r>
        <w:rPr>
          <w:i/>
        </w:rPr>
        <w:t>.</w:t>
      </w:r>
    </w:p>
    <w:p w14:paraId="6E28ADA4" w14:textId="77777777" w:rsidR="00C41CBA" w:rsidRPr="00AC083D" w:rsidRDefault="00C41CBA" w:rsidP="00AC083D">
      <w:pPr>
        <w:pStyle w:val="Details"/>
        <w:ind w:left="2160"/>
        <w:rPr>
          <w:i/>
        </w:rPr>
      </w:pPr>
    </w:p>
    <w:p w14:paraId="7D98010B" w14:textId="36402068" w:rsidR="00036B46" w:rsidRDefault="00C41CBA" w:rsidP="00036B46">
      <w:pPr>
        <w:pStyle w:val="Details"/>
        <w:numPr>
          <w:ilvl w:val="0"/>
          <w:numId w:val="11"/>
        </w:numPr>
      </w:pPr>
      <w:r>
        <w:t>What are the basic, crucial needs of the new software?</w:t>
      </w:r>
    </w:p>
    <w:p w14:paraId="30EEC66F" w14:textId="46CB124F" w:rsidR="00861ECB" w:rsidRDefault="00C41CBA" w:rsidP="00861ECB">
      <w:pPr>
        <w:pStyle w:val="Details"/>
        <w:ind w:left="2160"/>
        <w:rPr>
          <w:i/>
        </w:rPr>
      </w:pPr>
      <w:r>
        <w:rPr>
          <w:i/>
        </w:rPr>
        <w:t>GPS and internet connectivity are major concerns. Location should be enabled to identify user’s location. Network connectivity is also a concern because in our country there are places where internet connectivity is still not available.</w:t>
      </w:r>
      <w:r w:rsidR="00562FB5">
        <w:rPr>
          <w:i/>
        </w:rPr>
        <w:t xml:space="preserve"> </w:t>
      </w:r>
    </w:p>
    <w:p w14:paraId="778A3118" w14:textId="77777777" w:rsidR="00861ECB" w:rsidRDefault="00861ECB" w:rsidP="00861ECB">
      <w:pPr>
        <w:pStyle w:val="Details"/>
        <w:ind w:left="2160"/>
        <w:rPr>
          <w:i/>
        </w:rPr>
      </w:pPr>
    </w:p>
    <w:p w14:paraId="452A400E" w14:textId="3A595484" w:rsidR="00861ECB" w:rsidRDefault="00861ECB" w:rsidP="00861ECB">
      <w:pPr>
        <w:pStyle w:val="Details"/>
        <w:numPr>
          <w:ilvl w:val="0"/>
          <w:numId w:val="11"/>
        </w:numPr>
      </w:pPr>
      <w:r>
        <w:t>What are the concerns about this system?</w:t>
      </w:r>
    </w:p>
    <w:p w14:paraId="52F40727" w14:textId="3EE51AE9" w:rsidR="00587BF1" w:rsidRDefault="00861ECB" w:rsidP="00587BF1">
      <w:pPr>
        <w:pStyle w:val="Details"/>
        <w:ind w:left="2160"/>
        <w:rPr>
          <w:i/>
        </w:rPr>
      </w:pPr>
      <w:r>
        <w:rPr>
          <w:i/>
        </w:rPr>
        <w:t>This system will be based on a community, if any of them try to misuse this application it can disrupt the belief in such community.</w:t>
      </w:r>
    </w:p>
    <w:p w14:paraId="764637FB" w14:textId="7EDE8221" w:rsidR="00587BF1" w:rsidRDefault="00587BF1" w:rsidP="00587BF1">
      <w:pPr>
        <w:pStyle w:val="Details"/>
        <w:ind w:left="2160"/>
      </w:pPr>
    </w:p>
    <w:p w14:paraId="39332632" w14:textId="7DAB5840" w:rsidR="00587BF1" w:rsidRDefault="00587BF1" w:rsidP="00587BF1">
      <w:pPr>
        <w:pStyle w:val="Details"/>
        <w:numPr>
          <w:ilvl w:val="0"/>
          <w:numId w:val="11"/>
        </w:numPr>
      </w:pPr>
      <w:r>
        <w:t>Who are the users and customers?</w:t>
      </w:r>
    </w:p>
    <w:p w14:paraId="31658DCE" w14:textId="5F338281" w:rsidR="00587BF1" w:rsidRDefault="00587BF1" w:rsidP="00587BF1">
      <w:pPr>
        <w:pStyle w:val="Details"/>
        <w:ind w:left="2160"/>
        <w:rPr>
          <w:i/>
        </w:rPr>
      </w:pPr>
      <w:r>
        <w:rPr>
          <w:i/>
        </w:rPr>
        <w:t xml:space="preserve">This system will work on a community. </w:t>
      </w:r>
      <w:r w:rsidR="00B55613">
        <w:rPr>
          <w:i/>
        </w:rPr>
        <w:t>The users can also provide help, if the user agree to. In addition - contacts of nearest Service Centers, Police Station, Hospitals, etc.</w:t>
      </w:r>
      <w:r w:rsidR="00B93AC9">
        <w:rPr>
          <w:i/>
        </w:rPr>
        <w:t xml:space="preserve"> </w:t>
      </w:r>
    </w:p>
    <w:p w14:paraId="56228879" w14:textId="05DA5C3B" w:rsidR="00B93AC9" w:rsidRDefault="00B93AC9" w:rsidP="00587BF1">
      <w:pPr>
        <w:pStyle w:val="Details"/>
        <w:ind w:left="2160"/>
        <w:rPr>
          <w:i/>
        </w:rPr>
      </w:pPr>
    </w:p>
    <w:p w14:paraId="251107D8" w14:textId="7EBF0761" w:rsidR="00B93AC9" w:rsidRDefault="00B93AC9" w:rsidP="00B93AC9">
      <w:pPr>
        <w:pStyle w:val="Details"/>
        <w:numPr>
          <w:ilvl w:val="0"/>
          <w:numId w:val="11"/>
        </w:numPr>
      </w:pPr>
      <w:r>
        <w:t>What operatin</w:t>
      </w:r>
      <w:r w:rsidR="000B0305">
        <w:t>g</w:t>
      </w:r>
      <w:r>
        <w:t xml:space="preserve"> system </w:t>
      </w:r>
      <w:r w:rsidR="000B0305">
        <w:t xml:space="preserve">with the software </w:t>
      </w:r>
      <w:r>
        <w:t>be used with?</w:t>
      </w:r>
    </w:p>
    <w:p w14:paraId="007DBE0C" w14:textId="77777777" w:rsidR="000B0305" w:rsidRDefault="000B0305" w:rsidP="00B93AC9">
      <w:pPr>
        <w:pStyle w:val="Details"/>
        <w:ind w:left="2160"/>
        <w:rPr>
          <w:i/>
        </w:rPr>
      </w:pPr>
      <w:r>
        <w:rPr>
          <w:i/>
        </w:rPr>
        <w:t xml:space="preserve">It can operate on all latest operating systems – Desktop application is used using web browsers and can supports till </w:t>
      </w:r>
      <w:r>
        <w:rPr>
          <w:i/>
        </w:rPr>
        <w:lastRenderedPageBreak/>
        <w:t>Windows 10. Mobile users can access this application through Android app which makes it more portable and Android OS from Lollipop 5.0 will be officially supported.</w:t>
      </w:r>
    </w:p>
    <w:p w14:paraId="11174B3C" w14:textId="77777777" w:rsidR="000B0305" w:rsidRDefault="000B0305" w:rsidP="00B93AC9">
      <w:pPr>
        <w:pStyle w:val="Details"/>
        <w:ind w:left="2160"/>
        <w:rPr>
          <w:i/>
        </w:rPr>
      </w:pPr>
    </w:p>
    <w:p w14:paraId="40B8D322" w14:textId="72B61306" w:rsidR="000B0305" w:rsidRPr="000B0305" w:rsidRDefault="000B0305" w:rsidP="000B0305">
      <w:pPr>
        <w:pStyle w:val="Details"/>
        <w:numPr>
          <w:ilvl w:val="0"/>
          <w:numId w:val="11"/>
        </w:numPr>
      </w:pPr>
      <w:r>
        <w:t>What browser will the operation system be used with?</w:t>
      </w:r>
    </w:p>
    <w:p w14:paraId="7A73EE20" w14:textId="77777777" w:rsidR="000B0305" w:rsidRDefault="000B0305" w:rsidP="000B0305">
      <w:pPr>
        <w:pStyle w:val="Details"/>
        <w:ind w:left="1800" w:firstLine="360"/>
        <w:rPr>
          <w:i/>
        </w:rPr>
      </w:pPr>
      <w:r>
        <w:rPr>
          <w:i/>
        </w:rPr>
        <w:t>Web version can be accessed through any Web Browser like</w:t>
      </w:r>
    </w:p>
    <w:p w14:paraId="434BAECB" w14:textId="14A57657" w:rsidR="00B93AC9" w:rsidRDefault="000B0305" w:rsidP="000B0305">
      <w:pPr>
        <w:pStyle w:val="Details"/>
        <w:ind w:left="1800" w:firstLine="360"/>
        <w:rPr>
          <w:i/>
        </w:rPr>
      </w:pPr>
      <w:r>
        <w:rPr>
          <w:i/>
        </w:rPr>
        <w:t>Firefox, Chrome, Opera, etc. on any Operating systems.</w:t>
      </w:r>
    </w:p>
    <w:p w14:paraId="7E592FAC" w14:textId="4E4EAA45" w:rsidR="000B0305" w:rsidRDefault="000B0305" w:rsidP="000B0305">
      <w:pPr>
        <w:pStyle w:val="Details"/>
        <w:ind w:left="2160"/>
        <w:rPr>
          <w:i/>
        </w:rPr>
      </w:pPr>
      <w:r>
        <w:rPr>
          <w:i/>
        </w:rPr>
        <w:t>Android users can access the web application through browser or the Android application.</w:t>
      </w:r>
      <w:r w:rsidR="00535B00">
        <w:rPr>
          <w:i/>
        </w:rPr>
        <w:t xml:space="preserve"> Android application will have more features than its Web Application.</w:t>
      </w:r>
    </w:p>
    <w:p w14:paraId="3AE6FD2C" w14:textId="4A8B4E3C" w:rsidR="00535B00" w:rsidRDefault="00535B00" w:rsidP="000B0305">
      <w:pPr>
        <w:pStyle w:val="Details"/>
        <w:ind w:left="2160"/>
        <w:rPr>
          <w:i/>
        </w:rPr>
      </w:pPr>
    </w:p>
    <w:p w14:paraId="5D45380D" w14:textId="0EDAACC0" w:rsidR="00535B00" w:rsidRDefault="00535B00" w:rsidP="00535B00">
      <w:pPr>
        <w:pStyle w:val="Details"/>
        <w:numPr>
          <w:ilvl w:val="0"/>
          <w:numId w:val="11"/>
        </w:numPr>
      </w:pPr>
      <w:r>
        <w:t>Will the software need to integrate with any other type of software?</w:t>
      </w:r>
    </w:p>
    <w:p w14:paraId="4B942EF8" w14:textId="0966E1B1" w:rsidR="00535B00" w:rsidRPr="00535B00" w:rsidRDefault="00535B00" w:rsidP="00535B00">
      <w:pPr>
        <w:pStyle w:val="Details"/>
        <w:ind w:left="2160"/>
        <w:rPr>
          <w:i/>
        </w:rPr>
      </w:pPr>
      <w:r>
        <w:rPr>
          <w:i/>
        </w:rPr>
        <w:t xml:space="preserve">Yes, </w:t>
      </w:r>
      <w:r w:rsidR="00874A1B">
        <w:rPr>
          <w:i/>
        </w:rPr>
        <w:t xml:space="preserve">android application will integrate with some of Google’s native applications such as Google Maps and Calendar to manage the journey. </w:t>
      </w:r>
      <w:r w:rsidR="006836F9">
        <w:rPr>
          <w:i/>
        </w:rPr>
        <w:t>To prove</w:t>
      </w:r>
      <w:r w:rsidR="00874A1B">
        <w:rPr>
          <w:i/>
        </w:rPr>
        <w:t xml:space="preserve"> authenticity </w:t>
      </w:r>
      <w:r w:rsidR="003C124F">
        <w:rPr>
          <w:i/>
        </w:rPr>
        <w:t xml:space="preserve">of the requesting user calling and conversation will be integrated to </w:t>
      </w:r>
      <w:proofErr w:type="spellStart"/>
      <w:r w:rsidR="003C124F">
        <w:rPr>
          <w:i/>
        </w:rPr>
        <w:t>Whatsapp</w:t>
      </w:r>
      <w:proofErr w:type="spellEnd"/>
      <w:r w:rsidR="003C124F">
        <w:rPr>
          <w:i/>
        </w:rPr>
        <w:t>.</w:t>
      </w:r>
      <w:r w:rsidR="00874A1B">
        <w:rPr>
          <w:i/>
        </w:rPr>
        <w:t xml:space="preserve"> </w:t>
      </w:r>
    </w:p>
    <w:sectPr w:rsidR="00535B00" w:rsidRPr="00535B00"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22181" w14:textId="77777777" w:rsidR="0080707E" w:rsidRDefault="0080707E">
      <w:pPr>
        <w:spacing w:after="0" w:line="240" w:lineRule="auto"/>
      </w:pPr>
      <w:r>
        <w:separator/>
      </w:r>
    </w:p>
  </w:endnote>
  <w:endnote w:type="continuationSeparator" w:id="0">
    <w:p w14:paraId="5656313C" w14:textId="77777777" w:rsidR="0080707E" w:rsidRDefault="00807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F140A" w14:textId="77777777" w:rsidR="0080707E" w:rsidRDefault="0080707E">
      <w:pPr>
        <w:spacing w:after="0" w:line="240" w:lineRule="auto"/>
      </w:pPr>
      <w:r>
        <w:separator/>
      </w:r>
    </w:p>
  </w:footnote>
  <w:footnote w:type="continuationSeparator" w:id="0">
    <w:p w14:paraId="45FB75E7" w14:textId="77777777" w:rsidR="0080707E" w:rsidRDefault="00807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26F63311"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D764B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61A6B"/>
    <w:multiLevelType w:val="hybridMultilevel"/>
    <w:tmpl w:val="4DC25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AA12D1"/>
    <w:multiLevelType w:val="hybridMultilevel"/>
    <w:tmpl w:val="333A9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6D4069"/>
    <w:multiLevelType w:val="hybridMultilevel"/>
    <w:tmpl w:val="636C8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25BE0"/>
    <w:multiLevelType w:val="hybridMultilevel"/>
    <w:tmpl w:val="B8D65CD6"/>
    <w:lvl w:ilvl="0" w:tplc="40090001">
      <w:start w:val="1"/>
      <w:numFmt w:val="bullet"/>
      <w:lvlText w:val=""/>
      <w:lvlJc w:val="left"/>
      <w:pPr>
        <w:ind w:left="3888" w:hanging="360"/>
      </w:pPr>
      <w:rPr>
        <w:rFonts w:ascii="Symbol" w:hAnsi="Symbol" w:hint="default"/>
      </w:rPr>
    </w:lvl>
    <w:lvl w:ilvl="1" w:tplc="40090003" w:tentative="1">
      <w:start w:val="1"/>
      <w:numFmt w:val="bullet"/>
      <w:lvlText w:val="o"/>
      <w:lvlJc w:val="left"/>
      <w:pPr>
        <w:ind w:left="4608" w:hanging="360"/>
      </w:pPr>
      <w:rPr>
        <w:rFonts w:ascii="Courier New" w:hAnsi="Courier New" w:cs="Courier New" w:hint="default"/>
      </w:rPr>
    </w:lvl>
    <w:lvl w:ilvl="2" w:tplc="40090005" w:tentative="1">
      <w:start w:val="1"/>
      <w:numFmt w:val="bullet"/>
      <w:lvlText w:val=""/>
      <w:lvlJc w:val="left"/>
      <w:pPr>
        <w:ind w:left="5328" w:hanging="360"/>
      </w:pPr>
      <w:rPr>
        <w:rFonts w:ascii="Wingdings" w:hAnsi="Wingdings" w:hint="default"/>
      </w:rPr>
    </w:lvl>
    <w:lvl w:ilvl="3" w:tplc="40090001" w:tentative="1">
      <w:start w:val="1"/>
      <w:numFmt w:val="bullet"/>
      <w:lvlText w:val=""/>
      <w:lvlJc w:val="left"/>
      <w:pPr>
        <w:ind w:left="6048" w:hanging="360"/>
      </w:pPr>
      <w:rPr>
        <w:rFonts w:ascii="Symbol" w:hAnsi="Symbol" w:hint="default"/>
      </w:rPr>
    </w:lvl>
    <w:lvl w:ilvl="4" w:tplc="40090003" w:tentative="1">
      <w:start w:val="1"/>
      <w:numFmt w:val="bullet"/>
      <w:lvlText w:val="o"/>
      <w:lvlJc w:val="left"/>
      <w:pPr>
        <w:ind w:left="6768" w:hanging="360"/>
      </w:pPr>
      <w:rPr>
        <w:rFonts w:ascii="Courier New" w:hAnsi="Courier New" w:cs="Courier New" w:hint="default"/>
      </w:rPr>
    </w:lvl>
    <w:lvl w:ilvl="5" w:tplc="40090005" w:tentative="1">
      <w:start w:val="1"/>
      <w:numFmt w:val="bullet"/>
      <w:lvlText w:val=""/>
      <w:lvlJc w:val="left"/>
      <w:pPr>
        <w:ind w:left="7488" w:hanging="360"/>
      </w:pPr>
      <w:rPr>
        <w:rFonts w:ascii="Wingdings" w:hAnsi="Wingdings" w:hint="default"/>
      </w:rPr>
    </w:lvl>
    <w:lvl w:ilvl="6" w:tplc="40090001" w:tentative="1">
      <w:start w:val="1"/>
      <w:numFmt w:val="bullet"/>
      <w:lvlText w:val=""/>
      <w:lvlJc w:val="left"/>
      <w:pPr>
        <w:ind w:left="8208" w:hanging="360"/>
      </w:pPr>
      <w:rPr>
        <w:rFonts w:ascii="Symbol" w:hAnsi="Symbol" w:hint="default"/>
      </w:rPr>
    </w:lvl>
    <w:lvl w:ilvl="7" w:tplc="40090003" w:tentative="1">
      <w:start w:val="1"/>
      <w:numFmt w:val="bullet"/>
      <w:lvlText w:val="o"/>
      <w:lvlJc w:val="left"/>
      <w:pPr>
        <w:ind w:left="8928" w:hanging="360"/>
      </w:pPr>
      <w:rPr>
        <w:rFonts w:ascii="Courier New" w:hAnsi="Courier New" w:cs="Courier New" w:hint="default"/>
      </w:rPr>
    </w:lvl>
    <w:lvl w:ilvl="8" w:tplc="40090005" w:tentative="1">
      <w:start w:val="1"/>
      <w:numFmt w:val="bullet"/>
      <w:lvlText w:val=""/>
      <w:lvlJc w:val="left"/>
      <w:pPr>
        <w:ind w:left="9648" w:hanging="360"/>
      </w:pPr>
      <w:rPr>
        <w:rFonts w:ascii="Wingdings" w:hAnsi="Wingdings" w:hint="default"/>
      </w:rPr>
    </w:lvl>
  </w:abstractNum>
  <w:abstractNum w:abstractNumId="7" w15:restartNumberingAfterBreak="0">
    <w:nsid w:val="3A643DB7"/>
    <w:multiLevelType w:val="hybridMultilevel"/>
    <w:tmpl w:val="FC0E470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5C5D1A8D"/>
    <w:multiLevelType w:val="hybridMultilevel"/>
    <w:tmpl w:val="9182ACA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D6725"/>
    <w:multiLevelType w:val="hybridMultilevel"/>
    <w:tmpl w:val="9D206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9"/>
  </w:num>
  <w:num w:numId="4">
    <w:abstractNumId w:val="1"/>
  </w:num>
  <w:num w:numId="5">
    <w:abstractNumId w:val="6"/>
  </w:num>
  <w:num w:numId="6">
    <w:abstractNumId w:val="2"/>
  </w:num>
  <w:num w:numId="7">
    <w:abstractNumId w:val="10"/>
  </w:num>
  <w:num w:numId="8">
    <w:abstractNumId w:val="3"/>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036B46"/>
    <w:rsid w:val="000B0305"/>
    <w:rsid w:val="000E6CA7"/>
    <w:rsid w:val="00123983"/>
    <w:rsid w:val="001A5B7E"/>
    <w:rsid w:val="001C3C92"/>
    <w:rsid w:val="002569B5"/>
    <w:rsid w:val="002E0B9C"/>
    <w:rsid w:val="002E6287"/>
    <w:rsid w:val="002F36F0"/>
    <w:rsid w:val="00303AE1"/>
    <w:rsid w:val="00385963"/>
    <w:rsid w:val="003949BD"/>
    <w:rsid w:val="003C124F"/>
    <w:rsid w:val="004A07D8"/>
    <w:rsid w:val="004D61A7"/>
    <w:rsid w:val="00524B92"/>
    <w:rsid w:val="00535B00"/>
    <w:rsid w:val="0053630E"/>
    <w:rsid w:val="0054718E"/>
    <w:rsid w:val="00560F76"/>
    <w:rsid w:val="00562FB5"/>
    <w:rsid w:val="0057184E"/>
    <w:rsid w:val="00587BF1"/>
    <w:rsid w:val="00591FFE"/>
    <w:rsid w:val="006836F9"/>
    <w:rsid w:val="006B7784"/>
    <w:rsid w:val="006D61DB"/>
    <w:rsid w:val="006F16F0"/>
    <w:rsid w:val="007164DC"/>
    <w:rsid w:val="007520BE"/>
    <w:rsid w:val="00754ABC"/>
    <w:rsid w:val="00766B9E"/>
    <w:rsid w:val="00772807"/>
    <w:rsid w:val="007B78F3"/>
    <w:rsid w:val="007E1BE1"/>
    <w:rsid w:val="0080707E"/>
    <w:rsid w:val="0085328C"/>
    <w:rsid w:val="00861ECB"/>
    <w:rsid w:val="00870CE7"/>
    <w:rsid w:val="00874A1B"/>
    <w:rsid w:val="00886AED"/>
    <w:rsid w:val="009246FA"/>
    <w:rsid w:val="0094030A"/>
    <w:rsid w:val="00996BE0"/>
    <w:rsid w:val="00A448C1"/>
    <w:rsid w:val="00A57CE9"/>
    <w:rsid w:val="00A819A1"/>
    <w:rsid w:val="00A83459"/>
    <w:rsid w:val="00AA7AA0"/>
    <w:rsid w:val="00AB4981"/>
    <w:rsid w:val="00AC083D"/>
    <w:rsid w:val="00AE54A7"/>
    <w:rsid w:val="00AE6A4C"/>
    <w:rsid w:val="00B359D0"/>
    <w:rsid w:val="00B43495"/>
    <w:rsid w:val="00B52629"/>
    <w:rsid w:val="00B55613"/>
    <w:rsid w:val="00B70211"/>
    <w:rsid w:val="00B75981"/>
    <w:rsid w:val="00B93AC9"/>
    <w:rsid w:val="00BA5423"/>
    <w:rsid w:val="00BF317F"/>
    <w:rsid w:val="00C41CBA"/>
    <w:rsid w:val="00C84D21"/>
    <w:rsid w:val="00C9525A"/>
    <w:rsid w:val="00C958E7"/>
    <w:rsid w:val="00CA6B4F"/>
    <w:rsid w:val="00CE22CD"/>
    <w:rsid w:val="00D0550B"/>
    <w:rsid w:val="00DA4A43"/>
    <w:rsid w:val="00DA5BEB"/>
    <w:rsid w:val="00DE395C"/>
    <w:rsid w:val="00DF55B8"/>
    <w:rsid w:val="00E17943"/>
    <w:rsid w:val="00E2411A"/>
    <w:rsid w:val="00E37225"/>
    <w:rsid w:val="00E51439"/>
    <w:rsid w:val="00E6492A"/>
    <w:rsid w:val="00EB1495"/>
    <w:rsid w:val="00EF36A5"/>
    <w:rsid w:val="00F06B9C"/>
    <w:rsid w:val="00F2258C"/>
    <w:rsid w:val="00F3773E"/>
    <w:rsid w:val="00F6467D"/>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4">
    <w:name w:val="heading 4"/>
    <w:basedOn w:val="Normal"/>
    <w:next w:val="Normal"/>
    <w:link w:val="Heading4Char"/>
    <w:uiPriority w:val="9"/>
    <w:semiHidden/>
    <w:qFormat/>
    <w:rsid w:val="00C41CBA"/>
    <w:pPr>
      <w:keepNext/>
      <w:keepLines/>
      <w:spacing w:before="40" w:after="0"/>
      <w:outlineLvl w:val="3"/>
    </w:pPr>
    <w:rPr>
      <w:rFonts w:asciiTheme="majorHAnsi" w:eastAsiaTheme="majorEastAsia" w:hAnsiTheme="majorHAnsi" w:cstheme="majorBidi"/>
      <w:i/>
      <w:iCs/>
      <w:color w:val="8FB6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C41CBA"/>
    <w:rPr>
      <w:rFonts w:asciiTheme="majorHAnsi" w:eastAsiaTheme="majorEastAsia" w:hAnsiTheme="majorHAnsi" w:cstheme="majorBidi"/>
      <w:i/>
      <w:iCs/>
      <w:color w:val="8FB600"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6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2.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2019-02-03T16:18:00Z</dcterms:created>
  <dcterms:modified xsi:type="dcterms:W3CDTF">2019-02-10T15:37:00Z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